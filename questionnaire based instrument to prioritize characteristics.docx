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6DB5" w14:textId="55976D87" w:rsidR="009653E2" w:rsidRPr="004F3C67" w:rsidRDefault="005D143C" w:rsidP="000270CC">
      <w:pPr>
        <w:pStyle w:val="Ttulo11"/>
        <w:pBdr>
          <w:left w:val="double" w:sz="18" w:space="6" w:color="1F4E79" w:themeColor="accent1" w:themeShade="80"/>
        </w:pBdr>
        <w:ind w:left="-426" w:right="-1179" w:firstLine="852"/>
        <w:jc w:val="center"/>
        <w:rPr>
          <w:sz w:val="36"/>
        </w:rPr>
      </w:pPr>
      <w:sdt>
        <w:sdtPr>
          <w:rPr>
            <w:sz w:val="24"/>
          </w:rPr>
          <w:alias w:val="Nome da Empresa"/>
          <w:tag w:val=""/>
          <w:id w:val="1501239775"/>
          <w:placeholder>
            <w:docPart w:val="2726FB0BC31C441D833F85DB9005DBB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C5DA8" w:rsidRPr="004F3C67">
            <w:rPr>
              <w:caps w:val="0"/>
              <w:sz w:val="24"/>
            </w:rPr>
            <w:t>Impact</w:t>
          </w:r>
          <w:r w:rsidR="001E4B88" w:rsidRPr="004F3C67">
            <w:rPr>
              <w:caps w:val="0"/>
              <w:sz w:val="24"/>
            </w:rPr>
            <w:t xml:space="preserve"> of </w:t>
          </w:r>
          <w:r w:rsidR="00091198">
            <w:rPr>
              <w:caps w:val="0"/>
              <w:sz w:val="24"/>
            </w:rPr>
            <w:t>&lt;list of NFRs&gt;</w:t>
          </w:r>
          <w:r w:rsidR="001E4B88" w:rsidRPr="004F3C67">
            <w:rPr>
              <w:caps w:val="0"/>
              <w:sz w:val="24"/>
            </w:rPr>
            <w:t xml:space="preserve"> f</w:t>
          </w:r>
          <w:r w:rsidR="003C5DA8" w:rsidRPr="004F3C67">
            <w:rPr>
              <w:caps w:val="0"/>
              <w:sz w:val="24"/>
            </w:rPr>
            <w:t xml:space="preserve">or </w:t>
          </w:r>
          <w:r w:rsidR="00091198">
            <w:rPr>
              <w:caps w:val="0"/>
              <w:sz w:val="24"/>
            </w:rPr>
            <w:t>&lt;area&gt;</w:t>
          </w:r>
          <w:r w:rsidR="003C5DA8" w:rsidRPr="004F3C67">
            <w:rPr>
              <w:caps w:val="0"/>
              <w:sz w:val="24"/>
            </w:rPr>
            <w:t xml:space="preserve"> in </w:t>
          </w:r>
          <w:r w:rsidR="00091198">
            <w:rPr>
              <w:caps w:val="0"/>
              <w:sz w:val="24"/>
            </w:rPr>
            <w:t>&lt;NFR&gt;</w:t>
          </w:r>
        </w:sdtContent>
      </w:sdt>
    </w:p>
    <w:p w14:paraId="58407E23" w14:textId="77777777" w:rsidR="009653E2" w:rsidRDefault="009653E2" w:rsidP="000270CC">
      <w:pPr>
        <w:spacing w:after="120"/>
        <w:jc w:val="center"/>
      </w:pPr>
      <w:bookmarkStart w:id="0" w:name="_GoBack"/>
      <w:bookmarkEnd w:id="0"/>
    </w:p>
    <w:p w14:paraId="3D33E632" w14:textId="62577685" w:rsidR="0099038D" w:rsidRDefault="00823382" w:rsidP="0099038D">
      <w:pPr>
        <w:pStyle w:val="PargrafodaLista"/>
        <w:numPr>
          <w:ilvl w:val="0"/>
          <w:numId w:val="5"/>
        </w:numPr>
        <w:spacing w:after="360"/>
        <w:ind w:left="1276" w:hanging="35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How </w:t>
      </w:r>
      <w:r w:rsidR="00801870">
        <w:rPr>
          <w:b/>
          <w:sz w:val="22"/>
          <w:szCs w:val="22"/>
        </w:rPr>
        <w:t>many years</w:t>
      </w:r>
      <w:r>
        <w:rPr>
          <w:b/>
          <w:sz w:val="22"/>
          <w:szCs w:val="22"/>
        </w:rPr>
        <w:t xml:space="preserve"> </w:t>
      </w:r>
      <w:r w:rsidR="003C5DA8" w:rsidRPr="004F3C67">
        <w:rPr>
          <w:b/>
          <w:sz w:val="22"/>
          <w:szCs w:val="22"/>
        </w:rPr>
        <w:t xml:space="preserve">you have worked </w:t>
      </w:r>
      <w:r w:rsidR="0099038D">
        <w:rPr>
          <w:b/>
          <w:sz w:val="22"/>
          <w:szCs w:val="22"/>
        </w:rPr>
        <w:t>on</w:t>
      </w:r>
      <w:r w:rsidR="003C5DA8" w:rsidRPr="004F3C67">
        <w:rPr>
          <w:b/>
          <w:sz w:val="22"/>
          <w:szCs w:val="22"/>
        </w:rPr>
        <w:t xml:space="preserve"> </w:t>
      </w:r>
      <w:r w:rsidR="00091198">
        <w:rPr>
          <w:b/>
          <w:sz w:val="22"/>
          <w:szCs w:val="22"/>
        </w:rPr>
        <w:t>&lt;specify</w:t>
      </w:r>
      <w:r w:rsidR="003C5DA8" w:rsidRPr="004F3C67">
        <w:rPr>
          <w:b/>
          <w:sz w:val="22"/>
          <w:szCs w:val="22"/>
        </w:rPr>
        <w:t xml:space="preserve"> </w:t>
      </w:r>
      <w:r w:rsidR="00091198">
        <w:rPr>
          <w:b/>
          <w:sz w:val="22"/>
          <w:szCs w:val="22"/>
        </w:rPr>
        <w:t>area&gt;</w:t>
      </w:r>
      <w:r w:rsidR="003C5DA8" w:rsidRPr="004F3C67">
        <w:rPr>
          <w:b/>
          <w:sz w:val="22"/>
          <w:szCs w:val="22"/>
        </w:rPr>
        <w:t>?</w:t>
      </w:r>
      <w:r w:rsidR="00A77A6B" w:rsidRPr="004F3C67">
        <w:rPr>
          <w:b/>
          <w:sz w:val="22"/>
          <w:szCs w:val="22"/>
        </w:rPr>
        <w:t xml:space="preserve"> </w:t>
      </w:r>
      <w:r w:rsidR="004F3C67" w:rsidRPr="004F3C67">
        <w:rPr>
          <w:b/>
          <w:sz w:val="22"/>
          <w:szCs w:val="22"/>
        </w:rPr>
        <w:t>_</w:t>
      </w:r>
      <w:r w:rsidR="00A77A6B" w:rsidRPr="004F3C67">
        <w:rPr>
          <w:b/>
          <w:sz w:val="22"/>
          <w:szCs w:val="22"/>
        </w:rPr>
        <w:t>__________</w:t>
      </w:r>
      <w:r w:rsidR="004F3C67">
        <w:rPr>
          <w:b/>
          <w:sz w:val="22"/>
          <w:szCs w:val="22"/>
        </w:rPr>
        <w:t>__________</w:t>
      </w:r>
    </w:p>
    <w:p w14:paraId="0B12F212" w14:textId="6D8EEA7C" w:rsidR="0099038D" w:rsidRPr="00000C51" w:rsidRDefault="004D1299" w:rsidP="00000C51">
      <w:pPr>
        <w:pStyle w:val="PargrafodaLista"/>
        <w:numPr>
          <w:ilvl w:val="0"/>
          <w:numId w:val="5"/>
        </w:numPr>
        <w:spacing w:after="360"/>
        <w:ind w:left="1276" w:hanging="357"/>
        <w:rPr>
          <w:b/>
          <w:sz w:val="22"/>
          <w:szCs w:val="22"/>
        </w:rPr>
      </w:pPr>
      <w:r>
        <w:rPr>
          <w:b/>
          <w:sz w:val="22"/>
          <w:szCs w:val="22"/>
        </w:rPr>
        <w:t>I</w:t>
      </w:r>
      <w:r w:rsidR="0099038D" w:rsidRPr="0099038D">
        <w:rPr>
          <w:b/>
          <w:sz w:val="22"/>
          <w:szCs w:val="22"/>
        </w:rPr>
        <w:t>ndicate (</w:t>
      </w:r>
      <w:r w:rsidR="0099038D" w:rsidRPr="0099038D">
        <w:rPr>
          <w:rFonts w:ascii="Segoe UI Symbol" w:hAnsi="Segoe UI Symbol" w:cs="Segoe UI Symbol"/>
          <w:b/>
          <w:sz w:val="22"/>
          <w:szCs w:val="22"/>
        </w:rPr>
        <w:t xml:space="preserve">✓) </w:t>
      </w:r>
      <w:r w:rsidR="00EB17B2" w:rsidRPr="0099038D">
        <w:rPr>
          <w:b/>
          <w:sz w:val="22"/>
          <w:szCs w:val="22"/>
        </w:rPr>
        <w:t xml:space="preserve">the </w:t>
      </w:r>
      <w:r w:rsidR="00091198">
        <w:rPr>
          <w:b/>
          <w:sz w:val="22"/>
          <w:szCs w:val="22"/>
        </w:rPr>
        <w:t xml:space="preserve">likely </w:t>
      </w:r>
      <w:r w:rsidR="003C5DA8" w:rsidRPr="0099038D">
        <w:rPr>
          <w:b/>
          <w:sz w:val="22"/>
          <w:szCs w:val="22"/>
        </w:rPr>
        <w:t>impact of each characteristic</w:t>
      </w:r>
      <w:r w:rsidR="0099038D">
        <w:rPr>
          <w:b/>
          <w:sz w:val="22"/>
          <w:szCs w:val="22"/>
        </w:rPr>
        <w:t xml:space="preserve"> for </w:t>
      </w:r>
      <w:r w:rsidR="00091198">
        <w:rPr>
          <w:b/>
          <w:sz w:val="22"/>
          <w:szCs w:val="22"/>
        </w:rPr>
        <w:t xml:space="preserve">&lt;specify area&gt; </w:t>
      </w:r>
      <w:r w:rsidR="0099038D" w:rsidRPr="00B82AEA">
        <w:rPr>
          <w:b/>
          <w:sz w:val="22"/>
          <w:szCs w:val="22"/>
          <w:u w:val="single"/>
        </w:rPr>
        <w:t>on</w:t>
      </w:r>
      <w:r w:rsidR="003C5DA8" w:rsidRPr="00B82AEA">
        <w:rPr>
          <w:b/>
          <w:sz w:val="22"/>
          <w:szCs w:val="22"/>
          <w:u w:val="single"/>
        </w:rPr>
        <w:t xml:space="preserve"> </w:t>
      </w:r>
      <w:r w:rsidR="00091198">
        <w:rPr>
          <w:b/>
          <w:sz w:val="22"/>
          <w:szCs w:val="22"/>
          <w:u w:val="single"/>
        </w:rPr>
        <w:t>&lt;NFR&gt;</w:t>
      </w:r>
      <w:r>
        <w:rPr>
          <w:b/>
          <w:sz w:val="22"/>
          <w:szCs w:val="22"/>
        </w:rPr>
        <w:t xml:space="preserve"> </w:t>
      </w:r>
      <w:r w:rsidR="00000C51">
        <w:rPr>
          <w:b/>
          <w:sz w:val="22"/>
          <w:szCs w:val="22"/>
        </w:rPr>
        <w:t>using the following caption:</w:t>
      </w:r>
    </w:p>
    <w:tbl>
      <w:tblPr>
        <w:tblStyle w:val="TabeladeGrade2-nfase1"/>
        <w:tblpPr w:leftFromText="141" w:rightFromText="141" w:vertAnchor="text" w:horzAnchor="margin" w:tblpXSpec="center" w:tblpY="130"/>
        <w:tblW w:w="10776" w:type="dxa"/>
        <w:tblLook w:val="04A0" w:firstRow="1" w:lastRow="0" w:firstColumn="1" w:lastColumn="0" w:noHBand="0" w:noVBand="1"/>
      </w:tblPr>
      <w:tblGrid>
        <w:gridCol w:w="1701"/>
        <w:gridCol w:w="9075"/>
      </w:tblGrid>
      <w:tr w:rsidR="00EB17B2" w14:paraId="030DF26B" w14:textId="77777777" w:rsidTr="004D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14:paraId="70DD5136" w14:textId="77777777" w:rsidR="00EB17B2" w:rsidRPr="00823382" w:rsidRDefault="00EB17B2" w:rsidP="004D1299">
            <w:pPr>
              <w:pStyle w:val="PargrafodaLista"/>
              <w:spacing w:after="120"/>
              <w:ind w:left="0"/>
              <w:rPr>
                <w:b w:val="0"/>
                <w:sz w:val="20"/>
                <w:szCs w:val="24"/>
              </w:rPr>
            </w:pPr>
            <w:r w:rsidRPr="00823382">
              <w:rPr>
                <w:b w:val="0"/>
                <w:sz w:val="20"/>
                <w:szCs w:val="22"/>
              </w:rPr>
              <w:t>BREAK (--)</w:t>
            </w:r>
          </w:p>
        </w:tc>
        <w:tc>
          <w:tcPr>
            <w:tcW w:w="9075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vAlign w:val="center"/>
          </w:tcPr>
          <w:p w14:paraId="7581790E" w14:textId="77777777" w:rsidR="00EB17B2" w:rsidRPr="00823382" w:rsidRDefault="00EB17B2" w:rsidP="004D1299">
            <w:pPr>
              <w:pStyle w:val="PargrafodaLista"/>
              <w:spacing w:after="12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4"/>
              </w:rPr>
            </w:pPr>
            <w:r w:rsidRPr="00823382">
              <w:rPr>
                <w:b w:val="0"/>
                <w:sz w:val="20"/>
                <w:szCs w:val="22"/>
              </w:rPr>
              <w:t xml:space="preserve">The characteristic will </w:t>
            </w:r>
            <w:r w:rsidRPr="00823382">
              <w:rPr>
                <w:sz w:val="20"/>
                <w:szCs w:val="22"/>
              </w:rPr>
              <w:t>certainly</w:t>
            </w:r>
            <w:r w:rsidRPr="00823382">
              <w:rPr>
                <w:b w:val="0"/>
                <w:sz w:val="20"/>
                <w:szCs w:val="22"/>
              </w:rPr>
              <w:t xml:space="preserve"> deny the achievement of another characteristic</w:t>
            </w:r>
          </w:p>
        </w:tc>
      </w:tr>
      <w:tr w:rsidR="00EB17B2" w14:paraId="42FD4883" w14:textId="77777777" w:rsidTr="004D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919AEBD" w14:textId="77777777" w:rsidR="00EB17B2" w:rsidRPr="00823382" w:rsidRDefault="00EB17B2" w:rsidP="004D1299">
            <w:pPr>
              <w:pStyle w:val="PargrafodaLista"/>
              <w:spacing w:after="120"/>
              <w:ind w:left="0"/>
              <w:rPr>
                <w:b w:val="0"/>
                <w:sz w:val="20"/>
                <w:szCs w:val="24"/>
              </w:rPr>
            </w:pPr>
            <w:r w:rsidRPr="00823382">
              <w:rPr>
                <w:b w:val="0"/>
                <w:sz w:val="20"/>
                <w:szCs w:val="22"/>
              </w:rPr>
              <w:t>HURT (-)</w:t>
            </w:r>
          </w:p>
        </w:tc>
        <w:tc>
          <w:tcPr>
            <w:tcW w:w="9075" w:type="dxa"/>
            <w:vAlign w:val="center"/>
          </w:tcPr>
          <w:p w14:paraId="79516785" w14:textId="77777777" w:rsidR="00EB17B2" w:rsidRPr="00823382" w:rsidRDefault="00EB17B2" w:rsidP="004D1299">
            <w:pPr>
              <w:pStyle w:val="PargrafodaLista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23382">
              <w:rPr>
                <w:sz w:val="20"/>
                <w:szCs w:val="22"/>
              </w:rPr>
              <w:t xml:space="preserve">There is a negative </w:t>
            </w:r>
            <w:r w:rsidRPr="00823382">
              <w:rPr>
                <w:b/>
                <w:sz w:val="20"/>
                <w:szCs w:val="22"/>
              </w:rPr>
              <w:t>partial</w:t>
            </w:r>
            <w:r w:rsidRPr="00823382">
              <w:rPr>
                <w:sz w:val="20"/>
                <w:szCs w:val="22"/>
              </w:rPr>
              <w:t xml:space="preserve"> contribution of the characteristic towards another characteristic</w:t>
            </w:r>
          </w:p>
        </w:tc>
      </w:tr>
      <w:tr w:rsidR="00EB17B2" w14:paraId="2B03C52C" w14:textId="77777777" w:rsidTr="004D129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9D39259" w14:textId="77777777" w:rsidR="00EB17B2" w:rsidRPr="00823382" w:rsidRDefault="00EB17B2" w:rsidP="004D1299">
            <w:pPr>
              <w:pStyle w:val="PargrafodaLista"/>
              <w:spacing w:after="120"/>
              <w:ind w:left="0"/>
              <w:rPr>
                <w:b w:val="0"/>
                <w:sz w:val="20"/>
                <w:szCs w:val="24"/>
              </w:rPr>
            </w:pPr>
            <w:r w:rsidRPr="00823382">
              <w:rPr>
                <w:b w:val="0"/>
                <w:sz w:val="20"/>
                <w:szCs w:val="22"/>
              </w:rPr>
              <w:t>UNKNOWN (?)</w:t>
            </w:r>
          </w:p>
        </w:tc>
        <w:tc>
          <w:tcPr>
            <w:tcW w:w="9075" w:type="dxa"/>
            <w:vAlign w:val="center"/>
          </w:tcPr>
          <w:p w14:paraId="14A2221F" w14:textId="77777777" w:rsidR="00EB17B2" w:rsidRPr="00823382" w:rsidRDefault="00EB17B2" w:rsidP="004D1299">
            <w:pPr>
              <w:pStyle w:val="PargrafodaLista"/>
              <w:spacing w:after="12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23382">
              <w:rPr>
                <w:sz w:val="20"/>
                <w:szCs w:val="22"/>
              </w:rPr>
              <w:t>There is no knowledge about the relation between the characteristic towards another characteristic</w:t>
            </w:r>
          </w:p>
        </w:tc>
      </w:tr>
      <w:tr w:rsidR="00EB17B2" w14:paraId="69FF732B" w14:textId="77777777" w:rsidTr="004D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4AAFEE84" w14:textId="77777777" w:rsidR="00EB17B2" w:rsidRPr="00823382" w:rsidRDefault="00EB17B2" w:rsidP="004D1299">
            <w:pPr>
              <w:pStyle w:val="PargrafodaLista"/>
              <w:spacing w:after="120"/>
              <w:ind w:left="0"/>
              <w:rPr>
                <w:b w:val="0"/>
                <w:sz w:val="20"/>
                <w:szCs w:val="24"/>
              </w:rPr>
            </w:pPr>
            <w:r w:rsidRPr="00823382">
              <w:rPr>
                <w:b w:val="0"/>
                <w:sz w:val="20"/>
                <w:szCs w:val="22"/>
              </w:rPr>
              <w:t>HELP (+)</w:t>
            </w:r>
          </w:p>
        </w:tc>
        <w:tc>
          <w:tcPr>
            <w:tcW w:w="9075" w:type="dxa"/>
            <w:vAlign w:val="center"/>
          </w:tcPr>
          <w:p w14:paraId="5A5E2D5F" w14:textId="77777777" w:rsidR="00EB17B2" w:rsidRPr="00823382" w:rsidRDefault="00EB17B2" w:rsidP="004D1299">
            <w:pPr>
              <w:pStyle w:val="PargrafodaLista"/>
              <w:spacing w:after="12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23382">
              <w:rPr>
                <w:sz w:val="20"/>
                <w:szCs w:val="22"/>
              </w:rPr>
              <w:t xml:space="preserve">There is a positive </w:t>
            </w:r>
            <w:r w:rsidRPr="00823382">
              <w:rPr>
                <w:b/>
                <w:sz w:val="20"/>
                <w:szCs w:val="22"/>
              </w:rPr>
              <w:t>partial</w:t>
            </w:r>
            <w:r w:rsidRPr="00823382">
              <w:rPr>
                <w:sz w:val="20"/>
                <w:szCs w:val="22"/>
              </w:rPr>
              <w:t xml:space="preserve"> contribution of the characteristic towards another characteristic</w:t>
            </w:r>
          </w:p>
        </w:tc>
      </w:tr>
      <w:tr w:rsidR="00EB17B2" w14:paraId="1E8AB2B4" w14:textId="77777777" w:rsidTr="004D129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7F23AC6" w14:textId="77777777" w:rsidR="00EB17B2" w:rsidRPr="00823382" w:rsidRDefault="00EB17B2" w:rsidP="004D1299">
            <w:pPr>
              <w:pStyle w:val="PargrafodaLista"/>
              <w:spacing w:after="120"/>
              <w:ind w:left="0"/>
              <w:rPr>
                <w:b w:val="0"/>
                <w:sz w:val="20"/>
                <w:szCs w:val="24"/>
              </w:rPr>
            </w:pPr>
            <w:r w:rsidRPr="00823382">
              <w:rPr>
                <w:b w:val="0"/>
                <w:sz w:val="20"/>
                <w:szCs w:val="22"/>
              </w:rPr>
              <w:t>MAKE (++)</w:t>
            </w:r>
          </w:p>
        </w:tc>
        <w:tc>
          <w:tcPr>
            <w:tcW w:w="9075" w:type="dxa"/>
            <w:vAlign w:val="center"/>
          </w:tcPr>
          <w:p w14:paraId="72C584F5" w14:textId="77777777" w:rsidR="00EB17B2" w:rsidRPr="00823382" w:rsidRDefault="00EB17B2" w:rsidP="004D1299">
            <w:pPr>
              <w:pStyle w:val="Corpodetexto"/>
              <w:tabs>
                <w:tab w:val="clear" w:pos="288"/>
              </w:tabs>
              <w:spacing w:after="0" w:line="360" w:lineRule="auto"/>
              <w:ind w:firstLine="0"/>
              <w:jc w:val="lef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404040" w:themeColor="text1" w:themeTint="BF"/>
                <w:szCs w:val="22"/>
                <w:lang w:eastAsia="zh-CN"/>
              </w:rPr>
            </w:pPr>
            <w:r w:rsidRPr="00823382">
              <w:rPr>
                <w:rFonts w:asciiTheme="minorHAnsi" w:eastAsiaTheme="minorEastAsia" w:hAnsiTheme="minorHAnsi" w:cstheme="minorBidi"/>
                <w:color w:val="404040" w:themeColor="text1" w:themeTint="BF"/>
                <w:szCs w:val="22"/>
                <w:lang w:eastAsia="zh-CN"/>
              </w:rPr>
              <w:t xml:space="preserve">The </w:t>
            </w:r>
            <w:r w:rsidR="00921436">
              <w:rPr>
                <w:rFonts w:asciiTheme="minorHAnsi" w:eastAsiaTheme="minorEastAsia" w:hAnsiTheme="minorHAnsi" w:cstheme="minorBidi"/>
                <w:color w:val="404040" w:themeColor="text1" w:themeTint="BF"/>
                <w:szCs w:val="22"/>
                <w:lang w:eastAsia="zh-CN"/>
              </w:rPr>
              <w:t>characteristic</w:t>
            </w:r>
            <w:r w:rsidRPr="00823382">
              <w:rPr>
                <w:rFonts w:asciiTheme="minorHAnsi" w:eastAsiaTheme="minorEastAsia" w:hAnsiTheme="minorHAnsi" w:cstheme="minorBidi"/>
                <w:color w:val="404040" w:themeColor="text1" w:themeTint="BF"/>
                <w:szCs w:val="22"/>
                <w:lang w:eastAsia="zh-CN"/>
              </w:rPr>
              <w:t xml:space="preserve"> will </w:t>
            </w:r>
            <w:r w:rsidRPr="00823382">
              <w:rPr>
                <w:rFonts w:asciiTheme="minorHAnsi" w:eastAsiaTheme="minorEastAsia" w:hAnsiTheme="minorHAnsi" w:cstheme="minorBidi"/>
                <w:b/>
                <w:color w:val="404040" w:themeColor="text1" w:themeTint="BF"/>
                <w:szCs w:val="22"/>
                <w:lang w:eastAsia="zh-CN"/>
              </w:rPr>
              <w:t>certainly</w:t>
            </w:r>
            <w:r w:rsidRPr="00823382">
              <w:rPr>
                <w:rFonts w:asciiTheme="minorHAnsi" w:eastAsiaTheme="minorEastAsia" w:hAnsiTheme="minorHAnsi" w:cstheme="minorBidi"/>
                <w:color w:val="404040" w:themeColor="text1" w:themeTint="BF"/>
                <w:szCs w:val="22"/>
                <w:lang w:eastAsia="zh-CN"/>
              </w:rPr>
              <w:t xml:space="preserve"> contribute to the achievement of another characteristic</w:t>
            </w:r>
          </w:p>
        </w:tc>
      </w:tr>
    </w:tbl>
    <w:p w14:paraId="49F65511" w14:textId="77777777" w:rsidR="004A6D32" w:rsidRPr="004F3C67" w:rsidRDefault="004A6D32" w:rsidP="004A6D32">
      <w:pPr>
        <w:pStyle w:val="PargrafodaLista"/>
        <w:spacing w:before="360" w:after="120"/>
        <w:ind w:left="-289"/>
        <w:jc w:val="both"/>
        <w:rPr>
          <w:b/>
          <w:sz w:val="22"/>
          <w:szCs w:val="22"/>
        </w:rPr>
      </w:pPr>
    </w:p>
    <w:p w14:paraId="0A2A576D" w14:textId="77777777" w:rsidR="003C5DA8" w:rsidRDefault="003C5DA8" w:rsidP="004F3C67">
      <w:pPr>
        <w:pStyle w:val="PargrafodaLista"/>
        <w:spacing w:before="120" w:after="120"/>
        <w:ind w:left="-284"/>
        <w:rPr>
          <w:b/>
          <w:sz w:val="24"/>
          <w:szCs w:val="24"/>
        </w:rPr>
      </w:pPr>
    </w:p>
    <w:p w14:paraId="1568B9CE" w14:textId="77777777" w:rsidR="00EB17B2" w:rsidRDefault="00EB17B2" w:rsidP="00EB17B2">
      <w:pPr>
        <w:spacing w:after="120"/>
        <w:jc w:val="both"/>
        <w:rPr>
          <w:b/>
          <w:sz w:val="24"/>
          <w:szCs w:val="24"/>
        </w:rPr>
      </w:pPr>
    </w:p>
    <w:p w14:paraId="6DACD911" w14:textId="77777777" w:rsidR="00EB17B2" w:rsidRPr="00EB17B2" w:rsidRDefault="00EB17B2" w:rsidP="00EB17B2">
      <w:pPr>
        <w:spacing w:after="120"/>
        <w:jc w:val="both"/>
        <w:rPr>
          <w:b/>
          <w:sz w:val="24"/>
          <w:szCs w:val="24"/>
        </w:rPr>
      </w:pPr>
    </w:p>
    <w:p w14:paraId="1B105B16" w14:textId="77777777" w:rsidR="0099038D" w:rsidRPr="00000C51" w:rsidRDefault="0099038D" w:rsidP="0099038D">
      <w:pPr>
        <w:pStyle w:val="Legenda"/>
        <w:keepNext/>
        <w:spacing w:after="0"/>
        <w:jc w:val="center"/>
        <w:rPr>
          <w:b/>
          <w:sz w:val="20"/>
        </w:rPr>
      </w:pPr>
    </w:p>
    <w:tbl>
      <w:tblPr>
        <w:tblStyle w:val="TabeladoProjeto"/>
        <w:tblpPr w:leftFromText="141" w:rightFromText="141" w:vertAnchor="text" w:horzAnchor="margin" w:tblpXSpec="center" w:tblpY="60"/>
        <w:tblW w:w="16029" w:type="dxa"/>
        <w:tblLayout w:type="fixed"/>
        <w:tblLook w:val="04A0" w:firstRow="1" w:lastRow="0" w:firstColumn="1" w:lastColumn="0" w:noHBand="0" w:noVBand="1"/>
      </w:tblPr>
      <w:tblGrid>
        <w:gridCol w:w="7382"/>
        <w:gridCol w:w="1729"/>
        <w:gridCol w:w="1729"/>
        <w:gridCol w:w="1730"/>
        <w:gridCol w:w="1729"/>
        <w:gridCol w:w="1730"/>
      </w:tblGrid>
      <w:tr w:rsidR="00000C51" w14:paraId="51C2035A" w14:textId="77777777" w:rsidTr="0008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82" w:type="dxa"/>
            <w:vMerge w:val="restart"/>
            <w:vAlign w:val="center"/>
          </w:tcPr>
          <w:p w14:paraId="5D8322D9" w14:textId="3B65703E" w:rsidR="00000C51" w:rsidRPr="00000C51" w:rsidRDefault="00091198" w:rsidP="00F06615">
            <w:pPr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List of NFRs</w:t>
            </w:r>
          </w:p>
        </w:tc>
        <w:tc>
          <w:tcPr>
            <w:tcW w:w="8647" w:type="dxa"/>
            <w:gridSpan w:val="5"/>
          </w:tcPr>
          <w:p w14:paraId="0ADCC018" w14:textId="0D2C02CE" w:rsidR="00000C51" w:rsidRPr="00823382" w:rsidRDefault="00000C51" w:rsidP="00000C51">
            <w:pPr>
              <w:keepNext w:val="0"/>
              <w:jc w:val="center"/>
              <w:rPr>
                <w:b w:val="0"/>
                <w:sz w:val="22"/>
                <w:szCs w:val="22"/>
              </w:rPr>
            </w:pPr>
            <w:r w:rsidRPr="00000C51">
              <w:rPr>
                <w:sz w:val="22"/>
                <w:szCs w:val="22"/>
              </w:rPr>
              <w:t xml:space="preserve">Impact on </w:t>
            </w:r>
            <w:r w:rsidR="00091198">
              <w:rPr>
                <w:sz w:val="22"/>
                <w:szCs w:val="22"/>
              </w:rPr>
              <w:t>&lt;NFR&gt;</w:t>
            </w:r>
          </w:p>
        </w:tc>
      </w:tr>
      <w:tr w:rsidR="00000C51" w14:paraId="7264E694" w14:textId="77777777" w:rsidTr="000822E3">
        <w:tc>
          <w:tcPr>
            <w:tcW w:w="7382" w:type="dxa"/>
            <w:vMerge/>
            <w:vAlign w:val="center"/>
          </w:tcPr>
          <w:p w14:paraId="1B077B19" w14:textId="77777777" w:rsidR="00000C51" w:rsidRPr="00823382" w:rsidRDefault="00000C51" w:rsidP="00000C51">
            <w:pPr>
              <w:jc w:val="center"/>
              <w:rPr>
                <w:sz w:val="22"/>
              </w:rPr>
            </w:pPr>
          </w:p>
        </w:tc>
        <w:tc>
          <w:tcPr>
            <w:tcW w:w="1729" w:type="dxa"/>
          </w:tcPr>
          <w:p w14:paraId="090A3B09" w14:textId="77777777" w:rsidR="00000C51" w:rsidRPr="00823382" w:rsidRDefault="00000C51" w:rsidP="004D1299">
            <w:pPr>
              <w:jc w:val="center"/>
              <w:rPr>
                <w:b/>
                <w:sz w:val="20"/>
              </w:rPr>
            </w:pPr>
            <w:r w:rsidRPr="00823382">
              <w:rPr>
                <w:b/>
                <w:sz w:val="22"/>
                <w:szCs w:val="22"/>
              </w:rPr>
              <w:t>BREAK (--)</w:t>
            </w:r>
          </w:p>
        </w:tc>
        <w:tc>
          <w:tcPr>
            <w:tcW w:w="1729" w:type="dxa"/>
          </w:tcPr>
          <w:p w14:paraId="688790A6" w14:textId="77777777" w:rsidR="00000C51" w:rsidRPr="00823382" w:rsidRDefault="00000C51" w:rsidP="004D1299">
            <w:pPr>
              <w:jc w:val="center"/>
              <w:rPr>
                <w:b/>
                <w:sz w:val="22"/>
              </w:rPr>
            </w:pPr>
            <w:r w:rsidRPr="00823382">
              <w:rPr>
                <w:b/>
                <w:sz w:val="22"/>
                <w:szCs w:val="22"/>
              </w:rPr>
              <w:t>HURT (-)</w:t>
            </w:r>
          </w:p>
        </w:tc>
        <w:tc>
          <w:tcPr>
            <w:tcW w:w="1730" w:type="dxa"/>
          </w:tcPr>
          <w:p w14:paraId="33C51BFA" w14:textId="77777777" w:rsidR="00000C51" w:rsidRPr="00823382" w:rsidRDefault="00000C51" w:rsidP="004D1299">
            <w:pPr>
              <w:jc w:val="center"/>
              <w:rPr>
                <w:b/>
                <w:sz w:val="22"/>
              </w:rPr>
            </w:pPr>
            <w:r w:rsidRPr="00823382">
              <w:rPr>
                <w:b/>
                <w:sz w:val="22"/>
                <w:szCs w:val="22"/>
              </w:rPr>
              <w:t>UNKNOWN (?)</w:t>
            </w:r>
          </w:p>
        </w:tc>
        <w:tc>
          <w:tcPr>
            <w:tcW w:w="1729" w:type="dxa"/>
          </w:tcPr>
          <w:p w14:paraId="2BCF2056" w14:textId="77777777" w:rsidR="00000C51" w:rsidRPr="00823382" w:rsidRDefault="00000C51" w:rsidP="004D1299">
            <w:pPr>
              <w:jc w:val="center"/>
              <w:rPr>
                <w:b/>
                <w:sz w:val="22"/>
              </w:rPr>
            </w:pPr>
            <w:r w:rsidRPr="00823382">
              <w:rPr>
                <w:b/>
                <w:sz w:val="22"/>
                <w:szCs w:val="22"/>
              </w:rPr>
              <w:t>HELP (+)</w:t>
            </w:r>
          </w:p>
        </w:tc>
        <w:tc>
          <w:tcPr>
            <w:tcW w:w="1730" w:type="dxa"/>
          </w:tcPr>
          <w:p w14:paraId="441846E7" w14:textId="77777777" w:rsidR="00000C51" w:rsidRPr="00823382" w:rsidRDefault="00000C51" w:rsidP="004D1299">
            <w:pPr>
              <w:jc w:val="center"/>
              <w:rPr>
                <w:b/>
                <w:sz w:val="22"/>
              </w:rPr>
            </w:pPr>
            <w:r w:rsidRPr="00823382">
              <w:rPr>
                <w:b/>
                <w:sz w:val="22"/>
                <w:szCs w:val="22"/>
              </w:rPr>
              <w:t>MAKE (++)</w:t>
            </w:r>
          </w:p>
        </w:tc>
      </w:tr>
      <w:tr w:rsidR="004D1299" w14:paraId="55E9D191" w14:textId="77777777" w:rsidTr="000822E3">
        <w:tc>
          <w:tcPr>
            <w:tcW w:w="7382" w:type="dxa"/>
          </w:tcPr>
          <w:p w14:paraId="23EEB3BA" w14:textId="615D7A3E" w:rsidR="004D1299" w:rsidRPr="006A5DBF" w:rsidRDefault="00091198" w:rsidP="004D129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&lt;Name of the NFR 1&gt;</w:t>
            </w:r>
            <w:r w:rsidR="004D1299" w:rsidRPr="006A5DB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&lt;definition of the characteristic&gt;</w:t>
            </w:r>
          </w:p>
        </w:tc>
        <w:tc>
          <w:tcPr>
            <w:tcW w:w="1729" w:type="dxa"/>
            <w:vAlign w:val="center"/>
          </w:tcPr>
          <w:p w14:paraId="1771B912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00D59A7F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1D949B08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690C51C7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18AA3CC3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</w:tr>
      <w:tr w:rsidR="004D1299" w14:paraId="771FEE22" w14:textId="77777777" w:rsidTr="000822E3">
        <w:tc>
          <w:tcPr>
            <w:tcW w:w="7382" w:type="dxa"/>
          </w:tcPr>
          <w:p w14:paraId="06198185" w14:textId="32E5922E" w:rsidR="004D1299" w:rsidRPr="006A5DBF" w:rsidRDefault="00091198" w:rsidP="004D129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&lt;Name of the NFR 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&gt;</w:t>
            </w:r>
            <w:r w:rsidRPr="006A5DB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&lt;definition of the characteristic&gt;</w:t>
            </w:r>
          </w:p>
        </w:tc>
        <w:tc>
          <w:tcPr>
            <w:tcW w:w="1729" w:type="dxa"/>
            <w:vAlign w:val="center"/>
          </w:tcPr>
          <w:p w14:paraId="1B8A76A1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29F5B184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51A7E32D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30C32777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49CDCC35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</w:tr>
      <w:tr w:rsidR="004D1299" w14:paraId="6BA00925" w14:textId="77777777" w:rsidTr="000822E3">
        <w:tc>
          <w:tcPr>
            <w:tcW w:w="7382" w:type="dxa"/>
          </w:tcPr>
          <w:p w14:paraId="1EFF893C" w14:textId="3D52A003" w:rsidR="004D1299" w:rsidRPr="006A5DBF" w:rsidRDefault="00091198" w:rsidP="004D129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&lt;Name of the NFR 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&gt;</w:t>
            </w:r>
            <w:r w:rsidRPr="006A5DB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&lt;definition of the characteristic&gt;</w:t>
            </w:r>
          </w:p>
        </w:tc>
        <w:tc>
          <w:tcPr>
            <w:tcW w:w="1729" w:type="dxa"/>
            <w:vAlign w:val="center"/>
          </w:tcPr>
          <w:p w14:paraId="4C409871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6524F221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5569B5FA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5377176E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1ACAA81C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</w:tr>
      <w:tr w:rsidR="004D1299" w14:paraId="5BE4E713" w14:textId="77777777" w:rsidTr="000822E3">
        <w:tc>
          <w:tcPr>
            <w:tcW w:w="7382" w:type="dxa"/>
          </w:tcPr>
          <w:p w14:paraId="758BBB83" w14:textId="6D416428" w:rsidR="004D1299" w:rsidRPr="006A5DBF" w:rsidRDefault="00091198" w:rsidP="004D129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&lt;Name of the NFR 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&gt;</w:t>
            </w:r>
            <w:r w:rsidRPr="006A5DB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&lt;definition of the characteristic&gt;</w:t>
            </w:r>
          </w:p>
        </w:tc>
        <w:tc>
          <w:tcPr>
            <w:tcW w:w="1729" w:type="dxa"/>
            <w:vAlign w:val="center"/>
          </w:tcPr>
          <w:p w14:paraId="0CA58029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44326A34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5D212767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5BF18471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5B72BDB6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</w:tr>
      <w:tr w:rsidR="004D1299" w14:paraId="1A76A6F6" w14:textId="77777777" w:rsidTr="000822E3">
        <w:tc>
          <w:tcPr>
            <w:tcW w:w="7382" w:type="dxa"/>
          </w:tcPr>
          <w:p w14:paraId="7781BCAF" w14:textId="00AC51EA" w:rsidR="004D1299" w:rsidRPr="006A5DBF" w:rsidRDefault="00091198" w:rsidP="004D129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&lt;Name of the NFR 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&gt;</w:t>
            </w:r>
            <w:r w:rsidRPr="006A5DB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&lt;definition of the characteristic&gt;</w:t>
            </w:r>
          </w:p>
        </w:tc>
        <w:tc>
          <w:tcPr>
            <w:tcW w:w="1729" w:type="dxa"/>
            <w:vAlign w:val="center"/>
          </w:tcPr>
          <w:p w14:paraId="47307E49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2A6981F9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2CAC03ED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5E1F6619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759CC677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</w:tr>
      <w:tr w:rsidR="004D1299" w14:paraId="3A4D87E3" w14:textId="77777777" w:rsidTr="000822E3">
        <w:tc>
          <w:tcPr>
            <w:tcW w:w="7382" w:type="dxa"/>
          </w:tcPr>
          <w:p w14:paraId="54EFFC37" w14:textId="32695817" w:rsidR="004D1299" w:rsidRPr="006A5DBF" w:rsidRDefault="00091198" w:rsidP="004D129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&lt;Name of the NFR </w:t>
            </w:r>
            <w:r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&gt;</w:t>
            </w:r>
            <w:r w:rsidRPr="006A5DBF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&lt;definition of the characteristic&gt;</w:t>
            </w:r>
          </w:p>
        </w:tc>
        <w:tc>
          <w:tcPr>
            <w:tcW w:w="1729" w:type="dxa"/>
            <w:vAlign w:val="center"/>
          </w:tcPr>
          <w:p w14:paraId="15ABA373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74AA219B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3DD8254E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29" w:type="dxa"/>
            <w:vAlign w:val="center"/>
          </w:tcPr>
          <w:p w14:paraId="281BEDB1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  <w:tc>
          <w:tcPr>
            <w:tcW w:w="1730" w:type="dxa"/>
            <w:vAlign w:val="center"/>
          </w:tcPr>
          <w:p w14:paraId="527A564C" w14:textId="77777777" w:rsidR="004D1299" w:rsidRPr="00846169" w:rsidRDefault="004D1299" w:rsidP="004D1299">
            <w:pPr>
              <w:jc w:val="center"/>
              <w:rPr>
                <w:b/>
              </w:rPr>
            </w:pPr>
          </w:p>
        </w:tc>
      </w:tr>
    </w:tbl>
    <w:p w14:paraId="4B62E6FB" w14:textId="77777777" w:rsidR="000822E3" w:rsidRDefault="000822E3" w:rsidP="000822E3"/>
    <w:p w14:paraId="2C440B05" w14:textId="77777777" w:rsidR="000822E3" w:rsidRDefault="000822E3" w:rsidP="000822E3">
      <w:pPr>
        <w:pStyle w:val="PargrafodaLista"/>
        <w:numPr>
          <w:ilvl w:val="0"/>
          <w:numId w:val="5"/>
        </w:numPr>
        <w:spacing w:after="360"/>
        <w:ind w:left="1276" w:hanging="357"/>
        <w:rPr>
          <w:b/>
          <w:sz w:val="22"/>
          <w:szCs w:val="22"/>
        </w:rPr>
      </w:pPr>
      <w:r w:rsidRPr="000822E3">
        <w:rPr>
          <w:b/>
          <w:sz w:val="22"/>
          <w:szCs w:val="22"/>
        </w:rPr>
        <w:t xml:space="preserve">If you agree, please </w:t>
      </w:r>
      <w:r>
        <w:rPr>
          <w:b/>
          <w:sz w:val="22"/>
          <w:szCs w:val="22"/>
        </w:rPr>
        <w:t>write down</w:t>
      </w:r>
      <w:r w:rsidRPr="000822E3">
        <w:rPr>
          <w:b/>
          <w:sz w:val="22"/>
          <w:szCs w:val="22"/>
        </w:rPr>
        <w:t xml:space="preserve"> your email addr</w:t>
      </w:r>
      <w:r>
        <w:rPr>
          <w:b/>
          <w:sz w:val="22"/>
          <w:szCs w:val="22"/>
        </w:rPr>
        <w:t>ess in case of future research:</w:t>
      </w:r>
    </w:p>
    <w:p w14:paraId="49677E81" w14:textId="77777777" w:rsidR="000822E3" w:rsidRDefault="000822E3" w:rsidP="000822E3">
      <w:pPr>
        <w:pStyle w:val="PargrafodaLista"/>
        <w:spacing w:after="360"/>
        <w:ind w:left="1276"/>
        <w:rPr>
          <w:b/>
          <w:sz w:val="22"/>
          <w:szCs w:val="22"/>
        </w:rPr>
      </w:pPr>
    </w:p>
    <w:p w14:paraId="226D03D7" w14:textId="77777777" w:rsidR="003C5DA8" w:rsidRPr="000822E3" w:rsidRDefault="000822E3" w:rsidP="000822E3">
      <w:pPr>
        <w:pStyle w:val="PargrafodaLista"/>
        <w:spacing w:after="360"/>
        <w:ind w:left="1276"/>
        <w:rPr>
          <w:b/>
          <w:sz w:val="22"/>
          <w:szCs w:val="22"/>
        </w:rPr>
      </w:pPr>
      <w:r w:rsidRPr="000822E3">
        <w:rPr>
          <w:b/>
          <w:sz w:val="22"/>
          <w:szCs w:val="22"/>
        </w:rPr>
        <w:t>_________________________________________________</w:t>
      </w:r>
      <w:r>
        <w:rPr>
          <w:b/>
          <w:sz w:val="22"/>
          <w:szCs w:val="22"/>
        </w:rPr>
        <w:t>_________________</w:t>
      </w:r>
    </w:p>
    <w:sectPr w:rsidR="003C5DA8" w:rsidRPr="000822E3" w:rsidSect="000822E3">
      <w:headerReference w:type="default" r:id="rId9"/>
      <w:pgSz w:w="16839" w:h="11907" w:orient="landscape" w:code="9"/>
      <w:pgMar w:top="22" w:right="0" w:bottom="0" w:left="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F47C6" w14:textId="77777777" w:rsidR="005D143C" w:rsidRDefault="005D143C">
      <w:pPr>
        <w:spacing w:after="0" w:line="240" w:lineRule="auto"/>
      </w:pPr>
      <w:r>
        <w:separator/>
      </w:r>
    </w:p>
  </w:endnote>
  <w:endnote w:type="continuationSeparator" w:id="0">
    <w:p w14:paraId="39C66F76" w14:textId="77777777" w:rsidR="005D143C" w:rsidRDefault="005D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cal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3BDC5" w14:textId="77777777" w:rsidR="005D143C" w:rsidRDefault="005D143C">
      <w:pPr>
        <w:spacing w:after="0" w:line="240" w:lineRule="auto"/>
      </w:pPr>
      <w:r>
        <w:separator/>
      </w:r>
    </w:p>
  </w:footnote>
  <w:footnote w:type="continuationSeparator" w:id="0">
    <w:p w14:paraId="6F1639B9" w14:textId="77777777" w:rsidR="005D143C" w:rsidRDefault="005D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8089A" w14:textId="77777777" w:rsidR="009653E2" w:rsidRDefault="00CF1283">
    <w:pPr>
      <w:pStyle w:val="cabealho"/>
    </w:pPr>
    <w:r>
      <w:t xml:space="preserve">  </w:t>
    </w:r>
  </w:p>
  <w:p w14:paraId="4CFEBFE8" w14:textId="77777777" w:rsidR="00CF1283" w:rsidRDefault="00CF128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CA634E"/>
    <w:multiLevelType w:val="hybridMultilevel"/>
    <w:tmpl w:val="0AF82C0A"/>
    <w:lvl w:ilvl="0" w:tplc="0416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2" w15:restartNumberingAfterBreak="0">
    <w:nsid w:val="4196567F"/>
    <w:multiLevelType w:val="hybridMultilevel"/>
    <w:tmpl w:val="30B4CB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A5E74"/>
    <w:multiLevelType w:val="hybridMultilevel"/>
    <w:tmpl w:val="4C0CF0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yMTExNTM0s7AwNrVQ0lEKTi0uzszPAykwrAUANTBEWiwAAAA="/>
  </w:docVars>
  <w:rsids>
    <w:rsidRoot w:val="00E7055B"/>
    <w:rsid w:val="00000C51"/>
    <w:rsid w:val="00002DB7"/>
    <w:rsid w:val="000270CC"/>
    <w:rsid w:val="000743A3"/>
    <w:rsid w:val="000822E3"/>
    <w:rsid w:val="00091151"/>
    <w:rsid w:val="00091198"/>
    <w:rsid w:val="000B6E51"/>
    <w:rsid w:val="000D2647"/>
    <w:rsid w:val="000D41E8"/>
    <w:rsid w:val="00156310"/>
    <w:rsid w:val="001720F9"/>
    <w:rsid w:val="00195FCD"/>
    <w:rsid w:val="001E4B88"/>
    <w:rsid w:val="002B6A0D"/>
    <w:rsid w:val="002F0FA0"/>
    <w:rsid w:val="00300762"/>
    <w:rsid w:val="003238EF"/>
    <w:rsid w:val="003A6E07"/>
    <w:rsid w:val="003C156B"/>
    <w:rsid w:val="003C5DA8"/>
    <w:rsid w:val="003D798D"/>
    <w:rsid w:val="0040193B"/>
    <w:rsid w:val="0043472C"/>
    <w:rsid w:val="00473817"/>
    <w:rsid w:val="004A6D32"/>
    <w:rsid w:val="004D1299"/>
    <w:rsid w:val="004F3C67"/>
    <w:rsid w:val="004F403D"/>
    <w:rsid w:val="004F694F"/>
    <w:rsid w:val="00512DD4"/>
    <w:rsid w:val="0052721D"/>
    <w:rsid w:val="005804B6"/>
    <w:rsid w:val="00591663"/>
    <w:rsid w:val="005D143C"/>
    <w:rsid w:val="005F04B1"/>
    <w:rsid w:val="005F5779"/>
    <w:rsid w:val="0060717C"/>
    <w:rsid w:val="00674089"/>
    <w:rsid w:val="0067492E"/>
    <w:rsid w:val="006A5DBF"/>
    <w:rsid w:val="006B01D6"/>
    <w:rsid w:val="007568ED"/>
    <w:rsid w:val="007C0D99"/>
    <w:rsid w:val="007D7AF2"/>
    <w:rsid w:val="007F49F4"/>
    <w:rsid w:val="00801870"/>
    <w:rsid w:val="00823382"/>
    <w:rsid w:val="00846169"/>
    <w:rsid w:val="0087743A"/>
    <w:rsid w:val="00894732"/>
    <w:rsid w:val="0090362D"/>
    <w:rsid w:val="00921436"/>
    <w:rsid w:val="00927B91"/>
    <w:rsid w:val="009653E2"/>
    <w:rsid w:val="0098660B"/>
    <w:rsid w:val="0099038D"/>
    <w:rsid w:val="00990EB6"/>
    <w:rsid w:val="009E0472"/>
    <w:rsid w:val="009F361C"/>
    <w:rsid w:val="00A63C9A"/>
    <w:rsid w:val="00A75565"/>
    <w:rsid w:val="00A77A6B"/>
    <w:rsid w:val="00A97FA6"/>
    <w:rsid w:val="00AD4779"/>
    <w:rsid w:val="00AE26A8"/>
    <w:rsid w:val="00AE47DE"/>
    <w:rsid w:val="00B14F26"/>
    <w:rsid w:val="00B2766B"/>
    <w:rsid w:val="00B43625"/>
    <w:rsid w:val="00B82AEA"/>
    <w:rsid w:val="00BC0970"/>
    <w:rsid w:val="00BF1908"/>
    <w:rsid w:val="00C66FB0"/>
    <w:rsid w:val="00C9461E"/>
    <w:rsid w:val="00CB3002"/>
    <w:rsid w:val="00CB68C8"/>
    <w:rsid w:val="00CF1283"/>
    <w:rsid w:val="00D1659E"/>
    <w:rsid w:val="00DA13EC"/>
    <w:rsid w:val="00DA3DF7"/>
    <w:rsid w:val="00DB7098"/>
    <w:rsid w:val="00E35598"/>
    <w:rsid w:val="00E461F0"/>
    <w:rsid w:val="00E7055B"/>
    <w:rsid w:val="00E740A2"/>
    <w:rsid w:val="00EB17B2"/>
    <w:rsid w:val="00F33250"/>
    <w:rsid w:val="00F4226D"/>
    <w:rsid w:val="00F42774"/>
    <w:rsid w:val="00F44FC7"/>
    <w:rsid w:val="00F930F6"/>
    <w:rsid w:val="00F967BA"/>
    <w:rsid w:val="00FA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F0F0C"/>
  <w15:chartTrackingRefBased/>
  <w15:docId w15:val="{7527E3DA-871A-44D9-9207-CC3EA805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ac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customStyle="1" w:styleId="ttulo2">
    <w:name w:val="título 2"/>
    <w:basedOn w:val="Normal"/>
    <w:next w:val="Normal"/>
    <w:link w:val="Carac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customStyle="1" w:styleId="Ttulo11">
    <w:name w:val="Título1"/>
    <w:basedOn w:val="Normal"/>
    <w:next w:val="Normal"/>
    <w:link w:val="Caracdettulo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Caracdettulo">
    <w:name w:val="Carac. de título"/>
    <w:basedOn w:val="Fontepargpadro"/>
    <w:link w:val="Ttulo11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1">
    <w:name w:val="Subtítulo1"/>
    <w:basedOn w:val="Normal"/>
    <w:next w:val="Normal"/>
    <w:link w:val="Caracdosubttulo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Caracdosubttulo">
    <w:name w:val="Carac. do subtítulo"/>
    <w:basedOn w:val="Fontepargpadro"/>
    <w:link w:val="Subttulo1"/>
    <w:uiPriority w:val="11"/>
    <w:rPr>
      <w:b/>
      <w:bCs/>
      <w:color w:val="5B9BD5" w:themeColor="accent1"/>
      <w:sz w:val="24"/>
      <w:szCs w:val="24"/>
    </w:rPr>
  </w:style>
  <w:style w:type="character" w:customStyle="1" w:styleId="Caracdettulo1">
    <w:name w:val="Carac. de título 1"/>
    <w:basedOn w:val="Fontepargpadro"/>
    <w:link w:val="ttulo10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aDica">
    <w:name w:val="Texto da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acdettulo2">
    <w:name w:val="Carac. de título 2"/>
    <w:basedOn w:val="Fontepargpadro"/>
    <w:link w:val="ttulo2"/>
    <w:uiPriority w:val="9"/>
    <w:rPr>
      <w:b/>
      <w:bCs/>
      <w:color w:val="5B9BD5" w:themeColor="accent1"/>
      <w:sz w:val="24"/>
      <w:szCs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ac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decabealho">
    <w:name w:val="Carac.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Caracderodap">
    <w:name w:val="Carac.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oProjeto">
    <w:name w:val="Tabela do Projeto"/>
    <w:basedOn w:val="Tabelanormal"/>
    <w:uiPriority w:val="99"/>
    <w:pPr>
      <w:spacing w:before="120" w:after="120" w:line="240" w:lineRule="auto"/>
    </w:pPr>
    <w:tblPr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customStyle="1" w:styleId="Assinatura1">
    <w:name w:val="Assinatura1"/>
    <w:basedOn w:val="Normal"/>
    <w:link w:val="Caracdeassinatura"/>
    <w:uiPriority w:val="12"/>
    <w:unhideWhenUsed/>
    <w:qFormat/>
    <w:pPr>
      <w:spacing w:before="960" w:after="0" w:line="240" w:lineRule="auto"/>
    </w:pPr>
  </w:style>
  <w:style w:type="character" w:customStyle="1" w:styleId="Caracdeassinatura">
    <w:name w:val="Carac. de assinatura"/>
    <w:basedOn w:val="Fontepargpadro"/>
    <w:link w:val="Assinatura1"/>
    <w:uiPriority w:val="12"/>
  </w:style>
  <w:style w:type="paragraph" w:customStyle="1" w:styleId="EspaamentoAntes">
    <w:name w:val="Espaçamento Antes"/>
    <w:basedOn w:val="Normal"/>
    <w:uiPriority w:val="2"/>
    <w:qFormat/>
    <w:pPr>
      <w:spacing w:before="240"/>
    </w:pPr>
  </w:style>
  <w:style w:type="paragraph" w:styleId="Cabealho0">
    <w:name w:val="header"/>
    <w:basedOn w:val="Normal"/>
    <w:link w:val="CabealhoChar"/>
    <w:uiPriority w:val="99"/>
    <w:unhideWhenUsed/>
    <w:rsid w:val="000D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0D41E8"/>
  </w:style>
  <w:style w:type="paragraph" w:styleId="Rodap0">
    <w:name w:val="footer"/>
    <w:basedOn w:val="Normal"/>
    <w:link w:val="RodapChar"/>
    <w:uiPriority w:val="99"/>
    <w:unhideWhenUsed/>
    <w:rsid w:val="000D4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0D41E8"/>
  </w:style>
  <w:style w:type="paragraph" w:styleId="PargrafodaLista">
    <w:name w:val="List Paragraph"/>
    <w:basedOn w:val="Normal"/>
    <w:uiPriority w:val="34"/>
    <w:unhideWhenUsed/>
    <w:qFormat/>
    <w:rsid w:val="0098660B"/>
    <w:pPr>
      <w:ind w:left="720"/>
      <w:contextualSpacing/>
    </w:pPr>
  </w:style>
  <w:style w:type="paragraph" w:customStyle="1" w:styleId="Normal1">
    <w:name w:val="Normal1"/>
    <w:rsid w:val="0009115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091151"/>
    <w:pPr>
      <w:tabs>
        <w:tab w:val="left" w:pos="288"/>
      </w:tabs>
      <w:suppressAutoHyphens/>
      <w:spacing w:after="120" w:line="228" w:lineRule="auto"/>
      <w:ind w:firstLine="288"/>
      <w:jc w:val="both"/>
    </w:pPr>
    <w:rPr>
      <w:rFonts w:ascii="Calibri" w:eastAsia="MS Mincho" w:hAnsi="Calibri" w:cs="Times New Roman"/>
      <w:color w:val="auto"/>
      <w:sz w:val="20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uiPriority w:val="99"/>
    <w:rsid w:val="00091151"/>
    <w:rPr>
      <w:rFonts w:ascii="Calibri" w:eastAsia="MS Mincho" w:hAnsi="Calibri" w:cs="Times New Roman"/>
      <w:color w:val="auto"/>
      <w:sz w:val="20"/>
      <w:szCs w:val="20"/>
      <w:lang w:eastAsia="ar-SA"/>
    </w:rPr>
  </w:style>
  <w:style w:type="table" w:styleId="TabeladeGrade4-nfase1">
    <w:name w:val="Grid Table 4 Accent 1"/>
    <w:basedOn w:val="Tabelanormal"/>
    <w:uiPriority w:val="49"/>
    <w:rsid w:val="00927B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Fontepargpadro"/>
    <w:rsid w:val="00DA13EC"/>
    <w:rPr>
      <w:rFonts w:ascii="Scala-Regular" w:hAnsi="Scala-Regular" w:hint="default"/>
      <w:b w:val="0"/>
      <w:bCs w:val="0"/>
      <w:i w:val="0"/>
      <w:iCs w:val="0"/>
      <w:color w:val="000000"/>
      <w:sz w:val="20"/>
      <w:szCs w:val="20"/>
    </w:rPr>
  </w:style>
  <w:style w:type="table" w:styleId="TabeladeGrade5Escura-nfase1">
    <w:name w:val="Grid Table 5 Dark Accent 1"/>
    <w:basedOn w:val="Tabelanormal"/>
    <w:uiPriority w:val="50"/>
    <w:rsid w:val="00FA21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F3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F3C67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pt-BR" w:eastAsia="pt-BR"/>
    </w:rPr>
  </w:style>
  <w:style w:type="table" w:styleId="TabeladeGrade2-nfase1">
    <w:name w:val="Grid Table 2 Accent 1"/>
    <w:basedOn w:val="Tabelanormal"/>
    <w:uiPriority w:val="47"/>
    <w:rsid w:val="007F49F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038D"/>
    <w:pPr>
      <w:spacing w:after="200" w:line="240" w:lineRule="auto"/>
    </w:pPr>
    <w:rPr>
      <w:i/>
      <w:iCs/>
      <w:color w:val="2C283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nara\AppData\Roaming\Microsoft\Templates\Formul&#225;rio%20de%20Autoriza&#231;&#227;o%20de%20Altera&#231;&#227;o%20de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26FB0BC31C441D833F85DB9005DB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B09E4A-C051-46C8-8881-3CF8D170E161}"/>
      </w:docPartPr>
      <w:docPartBody>
        <w:p w:rsidR="00B70370" w:rsidRDefault="00DB273C">
          <w:pPr>
            <w:pStyle w:val="2726FB0BC31C441D833F85DB9005DBB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cal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C0"/>
    <w:rsid w:val="00265855"/>
    <w:rsid w:val="002D6CC0"/>
    <w:rsid w:val="003835FC"/>
    <w:rsid w:val="00425EFB"/>
    <w:rsid w:val="004F3421"/>
    <w:rsid w:val="006A6D08"/>
    <w:rsid w:val="0074012D"/>
    <w:rsid w:val="007C1A08"/>
    <w:rsid w:val="008909C0"/>
    <w:rsid w:val="009C5DA1"/>
    <w:rsid w:val="00AE27B6"/>
    <w:rsid w:val="00B70370"/>
    <w:rsid w:val="00B86B9C"/>
    <w:rsid w:val="00D64299"/>
    <w:rsid w:val="00DB273C"/>
    <w:rsid w:val="00F0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726FB0BC31C441D833F85DB9005DBBA">
    <w:name w:val="2726FB0BC31C441D833F85DB9005DBBA"/>
  </w:style>
  <w:style w:type="paragraph" w:customStyle="1" w:styleId="B76FBFED3E144705A366CF6A89971D70">
    <w:name w:val="B76FBFED3E144705A366CF6A89971D70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0172CEB41BCC4351BD554EFA2A66A225">
    <w:name w:val="0172CEB41BCC4351BD554EFA2A66A225"/>
  </w:style>
  <w:style w:type="paragraph" w:customStyle="1" w:styleId="B6BDD17355FB4BC19BA773264060B78D">
    <w:name w:val="B6BDD17355FB4BC19BA773264060B78D"/>
  </w:style>
  <w:style w:type="paragraph" w:customStyle="1" w:styleId="AFD09F3978544D1D81165FDAF2CB2EA7">
    <w:name w:val="AFD09F3978544D1D81165FDAF2CB2EA7"/>
  </w:style>
  <w:style w:type="paragraph" w:customStyle="1" w:styleId="D8A9191FE0874CC2AEAA9857FEE0B548">
    <w:name w:val="D8A9191FE0874CC2AEAA9857FEE0B548"/>
  </w:style>
  <w:style w:type="paragraph" w:customStyle="1" w:styleId="A5DD433AC3B0416686CECF300E561E6B">
    <w:name w:val="A5DD433AC3B0416686CECF300E561E6B"/>
    <w:rsid w:val="002D6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3C636F-04D8-4820-9AD6-A032CC9A7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Formulário de Autorização de Alteração de Projeto</Template>
  <TotalTime>1780</TotalTime>
  <Pages>1</Pages>
  <Words>211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Impact of &lt;list of NFRs&gt; for &lt;area&gt; in &lt;NFR&gt;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rainara</dc:creator>
  <cp:keywords/>
  <cp:lastModifiedBy>Rainara Maia</cp:lastModifiedBy>
  <cp:revision>38</cp:revision>
  <cp:lastPrinted>2017-10-26T11:32:00Z</cp:lastPrinted>
  <dcterms:created xsi:type="dcterms:W3CDTF">2017-08-21T20:23:00Z</dcterms:created>
  <dcterms:modified xsi:type="dcterms:W3CDTF">2019-08-02T18:39:00Z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  <property fmtid="{D5CDD505-2E9C-101B-9397-08002B2CF9AE}" pid="3" name="Mendeley Unique User Id_1">
    <vt:lpwstr>05deed93-b43b-3882-9e65-ffd80e79194e</vt:lpwstr>
  </property>
  <property fmtid="{D5CDD505-2E9C-101B-9397-08002B2CF9AE}" pid="4" name="Mendeley Document_1">
    <vt:lpwstr>True</vt:lpwstr>
  </property>
  <property fmtid="{D5CDD505-2E9C-101B-9397-08002B2CF9AE}" pid="5" name="Mendeley Citation Style_1">
    <vt:lpwstr>http://www.zotero.org/styles/the-journal-of-systems-and-software</vt:lpwstr>
  </property>
</Properties>
</file>